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3A" w:rsidRPr="003A473A" w:rsidRDefault="005D7571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Example instruments for</w:t>
      </w:r>
      <w:r w:rsidR="003A473A" w:rsidRPr="003A473A">
        <w:rPr>
          <w:rFonts w:ascii="Verdana" w:hAnsi="Verdana"/>
          <w:b/>
        </w:rPr>
        <w:t xml:space="preserve"> data capture</w:t>
      </w:r>
    </w:p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:rsidR="003A473A" w:rsidRDefault="00C11E90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5D7571">
        <w:rPr>
          <w:rFonts w:ascii="Verdana" w:hAnsi="Verdana"/>
        </w:rPr>
        <w:t>testers</w:t>
      </w:r>
      <w:bookmarkStart w:id="0" w:name="_GoBack"/>
      <w:bookmarkEnd w:id="0"/>
      <w:r>
        <w:rPr>
          <w:rFonts w:ascii="Verdana" w:hAnsi="Verdana"/>
        </w:rPr>
        <w:t xml:space="preserve"> should </w:t>
      </w:r>
      <w:r w:rsidR="005D7571">
        <w:rPr>
          <w:rFonts w:ascii="Verdana" w:hAnsi="Verdana"/>
        </w:rPr>
        <w:t xml:space="preserve">independently </w:t>
      </w:r>
      <w:r>
        <w:rPr>
          <w:rFonts w:ascii="Verdana" w:hAnsi="Verdana"/>
        </w:rPr>
        <w:t xml:space="preserve">fill in: </w:t>
      </w:r>
    </w:p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7"/>
        <w:gridCol w:w="3175"/>
        <w:gridCol w:w="3583"/>
        <w:gridCol w:w="3679"/>
      </w:tblGrid>
      <w:tr w:rsidR="00C11E90" w:rsidTr="00C11E90">
        <w:tc>
          <w:tcPr>
            <w:tcW w:w="3737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Effectiveness</w:t>
            </w:r>
          </w:p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:rsidR="00C11E90" w:rsidRPr="003A473A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Was task completed within 3 minutes? Yes / No</w:t>
            </w:r>
          </w:p>
        </w:tc>
        <w:tc>
          <w:tcPr>
            <w:tcW w:w="3175" w:type="dxa"/>
          </w:tcPr>
          <w:p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Efficiency</w:t>
            </w:r>
          </w:p>
          <w:p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Completion time</w:t>
            </w:r>
            <w:r>
              <w:rPr>
                <w:rFonts w:ascii="Verdana" w:hAnsi="Verdana"/>
                <w:b/>
              </w:rPr>
              <w:br/>
              <w:t>(minutes / seconds)</w:t>
            </w:r>
          </w:p>
        </w:tc>
        <w:tc>
          <w:tcPr>
            <w:tcW w:w="3583" w:type="dxa"/>
          </w:tcPr>
          <w:p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Efficiency</w:t>
            </w:r>
          </w:p>
          <w:p w:rsidR="00C11E90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:rsidR="00C11E90" w:rsidRPr="003A473A" w:rsidRDefault="00C11E90" w:rsidP="003A473A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Number of actions to complete</w:t>
            </w:r>
          </w:p>
        </w:tc>
        <w:tc>
          <w:tcPr>
            <w:tcW w:w="3679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Learnability</w:t>
            </w:r>
          </w:p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</w:p>
          <w:p w:rsidR="00C11E90" w:rsidRPr="003A473A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  <w:b/>
              </w:rPr>
            </w:pPr>
            <w:r w:rsidRPr="003A473A">
              <w:rPr>
                <w:rFonts w:ascii="Verdana" w:hAnsi="Verdana"/>
                <w:b/>
              </w:rPr>
              <w:t>Number of requests for help</w:t>
            </w:r>
          </w:p>
        </w:tc>
      </w:tr>
      <w:tr w:rsidR="00C11E90" w:rsidTr="00C11E90">
        <w:tc>
          <w:tcPr>
            <w:tcW w:w="3737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175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583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3679" w:type="dxa"/>
          </w:tcPr>
          <w:p w:rsidR="00C11E90" w:rsidRDefault="00C11E90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</w:tr>
    </w:tbl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:rsidR="003A473A" w:rsidRP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 w:rsidRPr="003A473A">
        <w:rPr>
          <w:rFonts w:ascii="Verdana" w:hAnsi="Verdana"/>
          <w:b/>
        </w:rPr>
        <w:t>Satisfaction</w:t>
      </w:r>
    </w:p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:rsidR="003A473A" w:rsidRP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  <w:b/>
        </w:rPr>
      </w:pPr>
      <w:r w:rsidRPr="003A473A">
        <w:rPr>
          <w:rFonts w:ascii="Verdana" w:hAnsi="Verdana"/>
          <w:b/>
        </w:rPr>
        <w:t>The site was pleasant to use (please tick as appropriate)</w:t>
      </w:r>
    </w:p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A473A" w:rsidTr="003A473A">
        <w:tc>
          <w:tcPr>
            <w:tcW w:w="2834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Strongly disagree</w:t>
            </w: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Disagree</w:t>
            </w: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Undecided</w:t>
            </w: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Agree</w:t>
            </w: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Strongly agree</w:t>
            </w:r>
          </w:p>
        </w:tc>
      </w:tr>
      <w:tr w:rsidR="003A473A" w:rsidTr="003A473A">
        <w:tc>
          <w:tcPr>
            <w:tcW w:w="2834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  <w:tc>
          <w:tcPr>
            <w:tcW w:w="2835" w:type="dxa"/>
          </w:tcPr>
          <w:p w:rsidR="003A473A" w:rsidRDefault="003A473A" w:rsidP="008E3F95">
            <w:pPr>
              <w:tabs>
                <w:tab w:val="left" w:pos="0"/>
              </w:tabs>
              <w:spacing w:after="80"/>
              <w:rPr>
                <w:rFonts w:ascii="Verdana" w:hAnsi="Verdana"/>
              </w:rPr>
            </w:pPr>
          </w:p>
        </w:tc>
      </w:tr>
    </w:tbl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:rsidR="003A473A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p w:rsidR="003A473A" w:rsidRPr="008E3F95" w:rsidRDefault="003A473A" w:rsidP="008E3F95">
      <w:pPr>
        <w:tabs>
          <w:tab w:val="left" w:pos="0"/>
        </w:tabs>
        <w:spacing w:after="80" w:line="240" w:lineRule="auto"/>
        <w:rPr>
          <w:rFonts w:ascii="Verdana" w:hAnsi="Verdana"/>
        </w:rPr>
      </w:pPr>
    </w:p>
    <w:sectPr w:rsidR="003A473A" w:rsidRPr="008E3F95" w:rsidSect="003A47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73A"/>
    <w:rsid w:val="001C384D"/>
    <w:rsid w:val="003A473A"/>
    <w:rsid w:val="00546EE1"/>
    <w:rsid w:val="005D7571"/>
    <w:rsid w:val="008E3F95"/>
    <w:rsid w:val="00C11E90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A9DE"/>
  <w15:docId w15:val="{927366FF-0802-43E0-8B97-50ED148B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1910\Desktop\verd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2F48-C67E-4089-BB7F-4F40989B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verdana.dotx</Template>
  <TotalTime>14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Halloran</dc:creator>
  <cp:lastModifiedBy>John Halloran</cp:lastModifiedBy>
  <cp:revision>2</cp:revision>
  <dcterms:created xsi:type="dcterms:W3CDTF">2016-06-02T13:25:00Z</dcterms:created>
  <dcterms:modified xsi:type="dcterms:W3CDTF">2019-01-29T09:53:00Z</dcterms:modified>
</cp:coreProperties>
</file>